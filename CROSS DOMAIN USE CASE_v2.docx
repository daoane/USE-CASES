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3B192" w14:textId="77777777" w:rsidR="002E75D2" w:rsidRPr="00B016B7" w:rsidRDefault="00BF5D50" w:rsidP="00BD6F1B">
      <w:pPr>
        <w:outlineLvl w:val="0"/>
        <w:rPr>
          <w:rFonts w:ascii="Abadi MT Condensed Extra Bold" w:hAnsi="Abadi MT Condensed Extra Bold"/>
          <w:b/>
          <w:sz w:val="28"/>
          <w:szCs w:val="28"/>
        </w:rPr>
      </w:pPr>
      <w:r w:rsidRPr="00B016B7">
        <w:rPr>
          <w:rFonts w:ascii="Abadi MT Condensed Extra Bold" w:hAnsi="Abadi MT Condensed Extra Bold"/>
          <w:b/>
          <w:sz w:val="28"/>
          <w:szCs w:val="28"/>
        </w:rPr>
        <w:t>CROSS DOMAIN USE CASE</w:t>
      </w:r>
    </w:p>
    <w:p w14:paraId="209FFEE4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5DA676CB" w14:textId="6402CD0F" w:rsidR="00BD6F1B" w:rsidRPr="00BD6F1B" w:rsidRDefault="00BD6F1B" w:rsidP="00BD6F1B">
      <w:p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Pr="00BD6F1B">
        <w:rPr>
          <w:rFonts w:ascii="Abadi MT Condensed Light" w:hAnsi="Abadi MT Condensed Light"/>
          <w:caps/>
          <w:sz w:val="28"/>
          <w:szCs w:val="28"/>
        </w:rPr>
        <w:t xml:space="preserve"> lives in perugia (northern apennines, Italy)</w:t>
      </w:r>
    </w:p>
    <w:p w14:paraId="5C8567B0" w14:textId="77777777" w:rsidR="00BD6F1B" w:rsidRDefault="00BD6F1B" w:rsidP="00BD6F1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350223EE" w14:textId="5FDB6A0B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 xml:space="preserve">SHE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WANTS TO KNOW WHICH ARE THE RESEARCH INFRASTRUCTURES MONITORING EARTH INSTABILITIES (E.G. EARTHQUAKES) NEARBY H</w:t>
      </w:r>
      <w:r w:rsidR="00D91013">
        <w:rPr>
          <w:rFonts w:ascii="Abadi MT Condensed Light" w:hAnsi="Abadi MT Condensed Light"/>
          <w:caps/>
          <w:sz w:val="28"/>
          <w:szCs w:val="28"/>
        </w:rPr>
        <w:t>ER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HOME</w:t>
      </w:r>
    </w:p>
    <w:p w14:paraId="2E2936A8" w14:textId="77777777" w:rsidR="00BF5D50" w:rsidRPr="00B016B7" w:rsidRDefault="00BF5D50" w:rsidP="00BF5D50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7E2292A9" w14:textId="3923638E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DOES A WEB RESEARCH SHOWING THE EPOS (ICS) WEB SITE</w:t>
      </w:r>
    </w:p>
    <w:p w14:paraId="0F61501D" w14:textId="034B41ED" w:rsidR="00BF5D50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792CC5BC" w14:textId="210936B2" w:rsidR="0076577D" w:rsidRPr="00796ADF" w:rsidRDefault="0076577D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Step 1 - </w:t>
      </w:r>
      <w:r w:rsidR="00796ADF"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spatial search (map based)</w:t>
      </w:r>
    </w:p>
    <w:p w14:paraId="234B1F9C" w14:textId="3337A301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PERFORMS A SPATIAL RESEARCH (LATITUDE LONGITUDE AROUND PERUGIA, ITALY)</w:t>
      </w:r>
    </w:p>
    <w:p w14:paraId="14086A8F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</w:p>
    <w:p w14:paraId="21EC9CFC" w14:textId="77777777" w:rsidR="00BF5D50" w:rsidRPr="00B016B7" w:rsidRDefault="00BF5D50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437186F" wp14:editId="184E07EB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689498" cy="2425065"/>
            <wp:effectExtent l="0" t="0" r="0" b="0"/>
            <wp:wrapSquare wrapText="bothSides"/>
            <wp:docPr id="2" name="Immagine 2" descr="/Users/lauro/Desktop/Schermata 2018-11-06 alle 16.2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uro/Desktop/Schermata 2018-11-06 alle 16.29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59"/>
                    <a:stretch/>
                  </pic:blipFill>
                  <pic:spPr bwMode="auto">
                    <a:xfrm>
                      <a:off x="0" y="0"/>
                      <a:ext cx="3689498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42698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62940000" w14:textId="02D16CCE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seismic station</w:t>
      </w:r>
    </w:p>
    <w:p w14:paraId="35F9877C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7286AB01" w14:textId="1D529144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sesimic and geodetic station</w:t>
      </w:r>
    </w:p>
    <w:p w14:paraId="1F79C3A0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62D0E441" w14:textId="56E79D17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Geochemical (Rn) station</w:t>
      </w:r>
    </w:p>
    <w:p w14:paraId="40CF79F6" w14:textId="77777777" w:rsidR="00A242A4" w:rsidRPr="00B016B7" w:rsidRDefault="00A242A4">
      <w:pPr>
        <w:rPr>
          <w:rFonts w:ascii="Abadi MT Condensed Light" w:hAnsi="Abadi MT Condensed Light"/>
          <w:caps/>
          <w:sz w:val="28"/>
          <w:szCs w:val="28"/>
        </w:rPr>
      </w:pPr>
    </w:p>
    <w:p w14:paraId="3D4338D2" w14:textId="0CF1D2F7" w:rsidR="00A242A4" w:rsidRPr="00B016B7" w:rsidRDefault="00A242A4" w:rsidP="00BD6F1B">
      <w:pPr>
        <w:outlineLvl w:val="0"/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sz w:val="28"/>
          <w:szCs w:val="28"/>
        </w:rPr>
        <w:t>Geochemical (co2) station</w:t>
      </w:r>
    </w:p>
    <w:p w14:paraId="0D4F2965" w14:textId="77777777" w:rsidR="00BF5D50" w:rsidRPr="00B016B7" w:rsidRDefault="00BF5D50">
      <w:pPr>
        <w:rPr>
          <w:rFonts w:ascii="Abadi MT Condensed Light" w:hAnsi="Abadi MT Condensed Light"/>
          <w:sz w:val="28"/>
          <w:szCs w:val="28"/>
        </w:rPr>
      </w:pPr>
    </w:p>
    <w:p w14:paraId="04928416" w14:textId="77777777" w:rsidR="00A242A4" w:rsidRPr="00B016B7" w:rsidRDefault="00A242A4">
      <w:pPr>
        <w:rPr>
          <w:rFonts w:ascii="Abadi MT Condensed Light" w:hAnsi="Abadi MT Condensed Light"/>
          <w:sz w:val="28"/>
          <w:szCs w:val="28"/>
        </w:rPr>
      </w:pPr>
    </w:p>
    <w:p w14:paraId="1999975E" w14:textId="77777777" w:rsidR="00A242A4" w:rsidRPr="00B016B7" w:rsidRDefault="00A242A4">
      <w:pPr>
        <w:rPr>
          <w:rFonts w:ascii="Abadi MT Condensed Light" w:hAnsi="Abadi MT Condensed Light"/>
          <w:sz w:val="28"/>
          <w:szCs w:val="28"/>
        </w:rPr>
      </w:pPr>
    </w:p>
    <w:p w14:paraId="15E21320" w14:textId="7A9F7574" w:rsidR="00A242A4" w:rsidRPr="00714277" w:rsidRDefault="00714277">
      <w:pPr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How</w:t>
      </w:r>
      <w:r w:rsidR="00FA4A85" w:rsidRPr="00714277">
        <w:rPr>
          <w:rFonts w:ascii="Abadi MT Condensed Light" w:hAnsi="Abadi MT Condensed Light"/>
          <w:color w:val="FF0000"/>
          <w:sz w:val="28"/>
          <w:szCs w:val="28"/>
        </w:rPr>
        <w:t xml:space="preserve"> does Lucia know which </w:t>
      </w:r>
      <w:r w:rsidRPr="00714277">
        <w:rPr>
          <w:rFonts w:ascii="Abadi MT Condensed Light" w:hAnsi="Abadi MT Condensed Light"/>
          <w:color w:val="FF0000"/>
          <w:sz w:val="28"/>
          <w:szCs w:val="28"/>
        </w:rPr>
        <w:t xml:space="preserve">infrastructures she can search for? </w:t>
      </w:r>
    </w:p>
    <w:p w14:paraId="02CAA1BF" w14:textId="0512BA4C" w:rsidR="00714277" w:rsidRDefault="00714277" w:rsidP="00714277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 w:rsidRPr="00714277">
        <w:rPr>
          <w:rFonts w:ascii="Abadi MT Condensed Light" w:hAnsi="Abadi MT Condensed Light"/>
          <w:color w:val="FF0000"/>
          <w:sz w:val="28"/>
          <w:szCs w:val="28"/>
        </w:rPr>
        <w:lastRenderedPageBreak/>
        <w:t>- start from 'show all' , including a list of available 'recording station types' (seismic, geodetic, geochemical, geomagnetic, ...) - do we have a complete list of station types in EPOS? (Is the 'type' (domain) parameter available in the metadata?)</w:t>
      </w:r>
    </w:p>
    <w:p w14:paraId="7807069B" w14:textId="7C9E51B5" w:rsidR="00714277" w:rsidRDefault="009E6832" w:rsidP="00714277">
      <w:pPr>
        <w:rPr>
          <w:rFonts w:ascii="Abadi MT Condensed Light" w:hAnsi="Abadi MT Condensed Light"/>
          <w:color w:val="FF0000"/>
          <w:sz w:val="28"/>
          <w:szCs w:val="28"/>
        </w:rPr>
      </w:pPr>
      <w:bookmarkStart w:id="0" w:name="_GoBack"/>
      <w:bookmarkEnd w:id="0"/>
      <w:r>
        <w:rPr>
          <w:rFonts w:ascii="Abadi MT Condensed Light" w:hAnsi="Abadi MT Condensed Light"/>
          <w:color w:val="FF0000"/>
          <w:sz w:val="28"/>
          <w:szCs w:val="28"/>
        </w:rPr>
        <w:t xml:space="preserve"> </w:t>
      </w:r>
      <w:r w:rsidR="00714277">
        <w:rPr>
          <w:rFonts w:ascii="Abadi MT Condensed Light" w:hAnsi="Abadi MT Condensed Light"/>
          <w:color w:val="FF0000"/>
          <w:sz w:val="28"/>
          <w:szCs w:val="28"/>
        </w:rPr>
        <w:t xml:space="preserve">(geographical) search options: lat-lon rectangle | point+radius | polygon  - which ones to support? </w:t>
      </w:r>
    </w:p>
    <w:p w14:paraId="44828A6F" w14:textId="77777777" w:rsidR="00714277" w:rsidRPr="00714277" w:rsidRDefault="00714277" w:rsidP="00714277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4510FD49" w14:textId="51B52D69" w:rsidR="00FA4A85" w:rsidRPr="00796ADF" w:rsidRDefault="00796ADF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Step 2 - metadata retrieval </w:t>
      </w:r>
    </w:p>
    <w:p w14:paraId="41C0DC97" w14:textId="7DA2327F" w:rsidR="0071427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cliks to find out the station charactreristics (FDSN station –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GLASS GNSS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station – geochemical station info)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and where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/HOW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</w:t>
      </w:r>
      <w:r w:rsidR="00714277">
        <w:rPr>
          <w:rFonts w:ascii="Abadi MT Condensed Light" w:hAnsi="Abadi MT Condensed Light"/>
          <w:caps/>
          <w:sz w:val="28"/>
          <w:szCs w:val="28"/>
        </w:rPr>
        <w:t>S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he could get the data from (e.g.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ICS SITE ITSELF oR 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EIDA, GLASS and FRIDGE)</w:t>
      </w:r>
    </w:p>
    <w:p w14:paraId="7B18BE29" w14:textId="165A91D1" w:rsidR="00714277" w:rsidRDefault="00714277" w:rsidP="00714277">
      <w:pPr>
        <w:rPr>
          <w:rFonts w:ascii="Abadi MT Condensed Light" w:hAnsi="Abadi MT Condensed Light"/>
          <w:caps/>
          <w:sz w:val="28"/>
          <w:szCs w:val="28"/>
        </w:rPr>
      </w:pPr>
    </w:p>
    <w:p w14:paraId="3ADED683" w14:textId="77777777" w:rsidR="00714277" w:rsidRDefault="00714277" w:rsidP="00714277">
      <w:pPr>
        <w:rPr>
          <w:rFonts w:ascii="Abadi MT Condensed Light" w:hAnsi="Abadi MT Condensed Light"/>
          <w:color w:val="FF0000"/>
          <w:sz w:val="28"/>
          <w:szCs w:val="28"/>
        </w:rPr>
      </w:pPr>
      <w:r w:rsidRPr="00714277">
        <w:rPr>
          <w:rFonts w:ascii="Abadi MT Condensed Light" w:hAnsi="Abadi MT Condensed Light"/>
          <w:color w:val="FF0000"/>
          <w:sz w:val="28"/>
          <w:szCs w:val="28"/>
        </w:rPr>
        <w:t>Wh</w:t>
      </w:r>
      <w:r>
        <w:rPr>
          <w:rFonts w:ascii="Abadi MT Condensed Light" w:hAnsi="Abadi MT Condensed Light"/>
          <w:color w:val="FF0000"/>
          <w:sz w:val="28"/>
          <w:szCs w:val="28"/>
        </w:rPr>
        <w:t xml:space="preserve">at happens on 'click' (on station symbol?)? </w:t>
      </w:r>
    </w:p>
    <w:p w14:paraId="2B98C1C3" w14:textId="61169855" w:rsidR="00714277" w:rsidRDefault="00714277" w:rsidP="00714277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 xml:space="preserve">- popup window in graphic or separate pane on website? </w:t>
      </w:r>
    </w:p>
    <w:p w14:paraId="4337F6CD" w14:textId="11D82D12" w:rsidR="00714277" w:rsidRDefault="00714277" w:rsidP="00714277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 xml:space="preserve">- is the full metadata (response of query to fdsnws-station for a particular station (and time)) shown or only some (pre-selected) parameters? </w:t>
      </w:r>
    </w:p>
    <w:p w14:paraId="2D45B7F9" w14:textId="280908C5" w:rsidR="00714277" w:rsidRPr="00714277" w:rsidRDefault="00714277" w:rsidP="00714277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- should it be possible to 'save to file' the station description (so that Lucia can inspect it more carefully offline)?</w:t>
      </w:r>
    </w:p>
    <w:p w14:paraId="277D8B6D" w14:textId="52783689" w:rsidR="00714277" w:rsidRDefault="00714277" w:rsidP="00714277">
      <w:pPr>
        <w:rPr>
          <w:rFonts w:ascii="Abadi MT Condensed Light" w:hAnsi="Abadi MT Condensed Light"/>
          <w:caps/>
          <w:sz w:val="28"/>
          <w:szCs w:val="28"/>
        </w:rPr>
      </w:pPr>
    </w:p>
    <w:p w14:paraId="68D0FE1C" w14:textId="0B19A4AB" w:rsidR="00714277" w:rsidRDefault="00714277" w:rsidP="00714277">
      <w:pPr>
        <w:rPr>
          <w:rFonts w:ascii="Abadi MT Condensed Light" w:hAnsi="Abadi MT Condensed Light"/>
          <w:color w:val="FF0000"/>
          <w:sz w:val="28"/>
          <w:szCs w:val="28"/>
        </w:rPr>
      </w:pPr>
      <w:r w:rsidRPr="00714277">
        <w:rPr>
          <w:rFonts w:ascii="Abadi MT Condensed Light" w:hAnsi="Abadi MT Condensed Light"/>
          <w:color w:val="FF0000"/>
          <w:sz w:val="28"/>
          <w:szCs w:val="28"/>
        </w:rPr>
        <w:t>'acce</w:t>
      </w:r>
      <w:r>
        <w:rPr>
          <w:rFonts w:ascii="Abadi MT Condensed Light" w:hAnsi="Abadi MT Condensed Light"/>
          <w:color w:val="FF0000"/>
          <w:sz w:val="28"/>
          <w:szCs w:val="28"/>
        </w:rPr>
        <w:t xml:space="preserve">ss to data' should ideally be 'transparent' to the user </w:t>
      </w:r>
      <w:r w:rsidR="00210FEB">
        <w:rPr>
          <w:rFonts w:ascii="Abadi MT Condensed Light" w:hAnsi="Abadi MT Condensed Light"/>
          <w:color w:val="FF0000"/>
          <w:sz w:val="28"/>
          <w:szCs w:val="28"/>
        </w:rPr>
        <w:t>(maybe not now but some time in the future)? 'direct data access' provided by TCS services, but some 'get_data' wrapper available on ICS?</w:t>
      </w:r>
    </w:p>
    <w:p w14:paraId="71CEF1EF" w14:textId="0A658593" w:rsidR="00210FEB" w:rsidRDefault="00210FEB" w:rsidP="00714277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73C20A87" w14:textId="107BAFE4" w:rsidR="00210FEB" w:rsidRDefault="00210FEB" w:rsidP="00714277">
      <w:pPr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how to get data should be described on the ICS platform (tutorial / FAQ / howTo pages ...)?</w:t>
      </w:r>
    </w:p>
    <w:p w14:paraId="2C606DEA" w14:textId="77777777" w:rsidR="00210FEB" w:rsidRPr="00714277" w:rsidRDefault="00210FEB" w:rsidP="00714277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12ADA34B" w14:textId="0CCDE4B6" w:rsidR="00BF5D50" w:rsidRPr="00796ADF" w:rsidRDefault="00796ADF" w:rsidP="00796ADF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Step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3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-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service invocation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</w:t>
      </w:r>
    </w:p>
    <w:p w14:paraId="2A5E3BF4" w14:textId="4BC33F13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is inte</w:t>
      </w:r>
      <w:r w:rsidR="00796ADF">
        <w:rPr>
          <w:rFonts w:ascii="Abadi MT Condensed Light" w:hAnsi="Abadi MT Condensed Light"/>
          <w:caps/>
          <w:sz w:val="28"/>
          <w:szCs w:val="28"/>
        </w:rPr>
        <w:t>r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ested in the seismic data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in terms of earthqaukes activity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so </w:t>
      </w:r>
      <w:r w:rsidR="00796ADF">
        <w:rPr>
          <w:rFonts w:ascii="Abadi MT Condensed Light" w:hAnsi="Abadi MT Condensed Light"/>
          <w:caps/>
          <w:sz w:val="28"/>
          <w:szCs w:val="28"/>
        </w:rPr>
        <w:t>s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he asks for the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events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lastRenderedPageBreak/>
        <w:t>occurred IN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the area (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ICS has to talk with a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FDSN event)</w:t>
      </w:r>
    </w:p>
    <w:p w14:paraId="7C2ED2F5" w14:textId="39FA2507" w:rsidR="00BF5D50" w:rsidRDefault="00BF5D50" w:rsidP="00BF5D50">
      <w:pPr>
        <w:rPr>
          <w:rFonts w:ascii="Abadi MT Condensed Light" w:hAnsi="Abadi MT Condensed Light"/>
          <w:caps/>
          <w:sz w:val="28"/>
          <w:szCs w:val="28"/>
        </w:rPr>
      </w:pPr>
    </w:p>
    <w:p w14:paraId="4C6B4001" w14:textId="06A44F46" w:rsidR="00210FEB" w:rsidRPr="00210FEB" w:rsidRDefault="00210FEB" w:rsidP="00BF5D50">
      <w:pPr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W</w:t>
      </w:r>
      <w:r w:rsidRPr="00210FEB">
        <w:rPr>
          <w:rFonts w:ascii="Abadi MT Condensed Light" w:hAnsi="Abadi MT Condensed Light"/>
          <w:color w:val="FF0000"/>
          <w:sz w:val="28"/>
          <w:szCs w:val="28"/>
        </w:rPr>
        <w:t>hat other parameters are needed as a minimum? (time-interval?)</w:t>
      </w:r>
      <w:r w:rsidRPr="00210FEB">
        <w:rPr>
          <w:rFonts w:ascii="Abadi MT Condensed Light" w:hAnsi="Abadi MT Condensed Light"/>
          <w:color w:val="FF0000"/>
          <w:sz w:val="28"/>
          <w:szCs w:val="28"/>
        </w:rPr>
        <w:br/>
        <w:t>Allow other selection parameters? (magnitude, min #stations with data (within a given distance), ...)</w:t>
      </w:r>
    </w:p>
    <w:p w14:paraId="4BEC74EF" w14:textId="77777777" w:rsidR="00210FEB" w:rsidRPr="00B016B7" w:rsidRDefault="00210FEB" w:rsidP="00BF5D50">
      <w:pPr>
        <w:rPr>
          <w:rFonts w:ascii="Abadi MT Condensed Light" w:hAnsi="Abadi MT Condensed Light"/>
          <w:caps/>
          <w:sz w:val="28"/>
          <w:szCs w:val="28"/>
        </w:rPr>
      </w:pPr>
    </w:p>
    <w:p w14:paraId="2B60009C" w14:textId="77777777" w:rsidR="00BF5D50" w:rsidRPr="00B016B7" w:rsidRDefault="00BF5D50" w:rsidP="00BF5D50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noProof/>
          <w:sz w:val="28"/>
          <w:szCs w:val="28"/>
          <w:lang w:val="en-US"/>
        </w:rPr>
        <w:drawing>
          <wp:inline distT="0" distB="0" distL="0" distR="0" wp14:anchorId="07FB11AF" wp14:editId="45E226A3">
            <wp:extent cx="2981709" cy="1895620"/>
            <wp:effectExtent l="0" t="0" r="0" b="9525"/>
            <wp:docPr id="3" name="Immagine 3" descr="/Users/lauro/Desktop/Schermata 2018-11-06 alle 16.3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uro/Desktop/Schermata 2018-11-06 alle 16.35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6" t="8897" r="3620" b="25116"/>
                    <a:stretch/>
                  </pic:blipFill>
                  <pic:spPr bwMode="auto">
                    <a:xfrm>
                      <a:off x="0" y="0"/>
                      <a:ext cx="2991249" cy="19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210A" w14:textId="77777777" w:rsidR="00944BDB" w:rsidRPr="00B016B7" w:rsidRDefault="00944BDB" w:rsidP="00BF5D50">
      <w:pPr>
        <w:rPr>
          <w:rFonts w:ascii="Abadi MT Condensed Light" w:hAnsi="Abadi MT Condensed Light"/>
          <w:caps/>
          <w:sz w:val="28"/>
          <w:szCs w:val="28"/>
        </w:rPr>
      </w:pPr>
    </w:p>
    <w:p w14:paraId="4274313C" w14:textId="3AA07D7D" w:rsidR="00BF5D50" w:rsidRDefault="00BF5D50">
      <w:pPr>
        <w:rPr>
          <w:sz w:val="28"/>
          <w:szCs w:val="28"/>
        </w:rPr>
      </w:pPr>
    </w:p>
    <w:p w14:paraId="39FAF88E" w14:textId="5EE95069" w:rsidR="00796ADF" w:rsidRPr="00796ADF" w:rsidRDefault="00796ADF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Step 4 - parameter (data) retrieval</w:t>
      </w:r>
    </w:p>
    <w:p w14:paraId="4439F9CC" w14:textId="58C6DBF1" w:rsidR="00210FEB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is inte</w:t>
      </w:r>
      <w:r w:rsidR="00796ADF">
        <w:rPr>
          <w:rFonts w:ascii="Abadi MT Condensed Light" w:hAnsi="Abadi MT Condensed Light"/>
          <w:caps/>
          <w:sz w:val="28"/>
          <w:szCs w:val="28"/>
        </w:rPr>
        <w:t>r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ested in understanding the size (e.g. magnitude) of the events so </w:t>
      </w:r>
      <w:r w:rsidR="00D91013">
        <w:rPr>
          <w:rFonts w:ascii="Abadi MT Condensed Light" w:hAnsi="Abadi MT Condensed Light"/>
          <w:caps/>
          <w:sz w:val="28"/>
          <w:szCs w:val="28"/>
        </w:rPr>
        <w:t>S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he clicks on the points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(Origin time, lat lon mag …)</w:t>
      </w:r>
    </w:p>
    <w:p w14:paraId="1F6BD577" w14:textId="70BFA9CC" w:rsidR="00210FEB" w:rsidRDefault="00210FEB" w:rsidP="00210FEB">
      <w:pPr>
        <w:ind w:left="360"/>
        <w:rPr>
          <w:rFonts w:ascii="Abadi MT Condensed Light" w:hAnsi="Abadi MT Condensed Light"/>
          <w:caps/>
          <w:sz w:val="28"/>
          <w:szCs w:val="28"/>
        </w:rPr>
      </w:pPr>
    </w:p>
    <w:p w14:paraId="68B33999" w14:textId="77777777" w:rsidR="00210FEB" w:rsidRDefault="00210FEB" w:rsidP="00210FEB">
      <w:pPr>
        <w:rPr>
          <w:rFonts w:ascii="Abadi MT Condensed Light" w:hAnsi="Abadi MT Condensed Light"/>
          <w:color w:val="FF0000"/>
          <w:sz w:val="28"/>
          <w:szCs w:val="28"/>
        </w:rPr>
      </w:pPr>
      <w:r w:rsidRPr="00714277">
        <w:rPr>
          <w:rFonts w:ascii="Abadi MT Condensed Light" w:hAnsi="Abadi MT Condensed Light"/>
          <w:color w:val="FF0000"/>
          <w:sz w:val="28"/>
          <w:szCs w:val="28"/>
        </w:rPr>
        <w:t>Wh</w:t>
      </w:r>
      <w:r>
        <w:rPr>
          <w:rFonts w:ascii="Abadi MT Condensed Light" w:hAnsi="Abadi MT Condensed Light"/>
          <w:color w:val="FF0000"/>
          <w:sz w:val="28"/>
          <w:szCs w:val="28"/>
        </w:rPr>
        <w:t>at happens on 'click' on event symbol? (see same question above for station)</w:t>
      </w:r>
    </w:p>
    <w:p w14:paraId="2218973D" w14:textId="05093293" w:rsidR="00210FEB" w:rsidRDefault="00210FEB" w:rsidP="00210FEB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>- full set of event description (quakeML BED) is too much - need pre-defined subset.</w:t>
      </w:r>
    </w:p>
    <w:p w14:paraId="4CE5E5ED" w14:textId="07183144" w:rsidR="00210FEB" w:rsidRDefault="00210FEB" w:rsidP="00210FEB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 xml:space="preserve">- where does the information appear - pop-up in graphic (what happens with that if another event is clicked) or text in separate pane? </w:t>
      </w:r>
    </w:p>
    <w:p w14:paraId="4626ADCF" w14:textId="54E6A934" w:rsidR="00210FEB" w:rsidRDefault="00210FEB" w:rsidP="00210FEB">
      <w:pPr>
        <w:ind w:left="360"/>
        <w:rPr>
          <w:rFonts w:ascii="Abadi MT Condensed Light" w:hAnsi="Abadi MT Condensed Light"/>
          <w:color w:val="FF0000"/>
          <w:sz w:val="28"/>
          <w:szCs w:val="28"/>
        </w:rPr>
      </w:pPr>
    </w:p>
    <w:p w14:paraId="2FF602EA" w14:textId="35EF5770" w:rsidR="00210FEB" w:rsidRDefault="00210FEB" w:rsidP="00210FEB">
      <w:pPr>
        <w:rPr>
          <w:rFonts w:ascii="Abadi MT Condensed Light" w:hAnsi="Abadi MT Condensed Light"/>
          <w:color w:val="FF0000"/>
          <w:sz w:val="28"/>
          <w:szCs w:val="28"/>
        </w:rPr>
      </w:pPr>
      <w:r>
        <w:rPr>
          <w:rFonts w:ascii="Abadi MT Condensed Light" w:hAnsi="Abadi MT Condensed Light"/>
          <w:color w:val="FF0000"/>
          <w:sz w:val="28"/>
          <w:szCs w:val="28"/>
        </w:rPr>
        <w:t xml:space="preserve">It should be possible to 'save to file' the list of earthquakes shown on the plot </w:t>
      </w:r>
    </w:p>
    <w:p w14:paraId="499C1CC9" w14:textId="77777777" w:rsidR="00210FEB" w:rsidRDefault="00210FEB" w:rsidP="00210FEB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2973B4E4" w14:textId="77777777" w:rsidR="00796ADF" w:rsidRDefault="00796ADF" w:rsidP="00210FEB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337C9258" w14:textId="2BD7FB6A" w:rsidR="00210FEB" w:rsidRPr="00796ADF" w:rsidRDefault="00796ADF" w:rsidP="00210FEB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Step 5 - (map) layer combination</w:t>
      </w:r>
      <w:r w:rsidR="00210FEB"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</w:t>
      </w:r>
    </w:p>
    <w:p w14:paraId="0B4C2A2B" w14:textId="7F801A55" w:rsidR="00BD6F1B" w:rsidRPr="00B016B7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 xml:space="preserve">LUCIA wants to see if there is any correlation between seismic events and surface geology (sorry but LUCIA is not a scientist :-) so </w:t>
      </w:r>
      <w:r w:rsidR="00D91013">
        <w:rPr>
          <w:rFonts w:ascii="Abadi MT Condensed Light" w:hAnsi="Abadi MT Condensed Light"/>
          <w:caps/>
          <w:sz w:val="28"/>
          <w:szCs w:val="28"/>
        </w:rPr>
        <w:t>s</w:t>
      </w:r>
      <w:r>
        <w:rPr>
          <w:rFonts w:ascii="Abadi MT Condensed Light" w:hAnsi="Abadi MT Condensed Light"/>
          <w:caps/>
          <w:sz w:val="28"/>
          <w:szCs w:val="28"/>
        </w:rPr>
        <w:t>he overlays a geological map of the area</w:t>
      </w:r>
    </w:p>
    <w:p w14:paraId="31973338" w14:textId="5EBA53F1" w:rsidR="00944BDB" w:rsidRDefault="00944BDB" w:rsidP="00944BD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2D333817" w14:textId="6BD90227" w:rsidR="00210FEB" w:rsidRPr="00210FEB" w:rsidRDefault="00210FEB" w:rsidP="00210FEB">
      <w:pPr>
        <w:rPr>
          <w:rFonts w:ascii="Abadi MT Condensed Light" w:hAnsi="Abadi MT Condensed Light"/>
          <w:color w:val="FF0000"/>
          <w:sz w:val="28"/>
          <w:szCs w:val="28"/>
        </w:rPr>
      </w:pPr>
      <w:r w:rsidRPr="00210FEB">
        <w:rPr>
          <w:rFonts w:ascii="Abadi MT Condensed Light" w:hAnsi="Abadi MT Condensed Light"/>
          <w:color w:val="FF0000"/>
          <w:sz w:val="28"/>
          <w:szCs w:val="28"/>
        </w:rPr>
        <w:t xml:space="preserve">Overlay function attributes: transparency, layer order, </w:t>
      </w:r>
    </w:p>
    <w:p w14:paraId="7F347824" w14:textId="7DECCBC2" w:rsidR="00210FEB" w:rsidRDefault="00210FEB" w:rsidP="00210FEB">
      <w:pPr>
        <w:rPr>
          <w:rFonts w:ascii="Abadi MT Condensed Light" w:hAnsi="Abadi MT Condensed Light"/>
          <w:color w:val="FF0000"/>
          <w:sz w:val="28"/>
          <w:szCs w:val="28"/>
        </w:rPr>
      </w:pPr>
      <w:r w:rsidRPr="00210FEB">
        <w:rPr>
          <w:rFonts w:ascii="Abadi MT Condensed Light" w:hAnsi="Abadi MT Condensed Light"/>
          <w:color w:val="FF0000"/>
          <w:sz w:val="28"/>
          <w:szCs w:val="28"/>
        </w:rPr>
        <w:t>map legend attributes on/off (per layer)? in separate window?</w:t>
      </w:r>
    </w:p>
    <w:p w14:paraId="0051BBCE" w14:textId="77777777" w:rsidR="00CF2F6F" w:rsidRPr="00210FEB" w:rsidRDefault="00CF2F6F" w:rsidP="00210FEB">
      <w:pPr>
        <w:rPr>
          <w:rFonts w:ascii="Abadi MT Condensed Light" w:hAnsi="Abadi MT Condensed Light"/>
          <w:color w:val="FF0000"/>
          <w:sz w:val="28"/>
          <w:szCs w:val="28"/>
        </w:rPr>
      </w:pPr>
    </w:p>
    <w:p w14:paraId="715B1DE2" w14:textId="4E135315" w:rsidR="00210FEB" w:rsidRPr="00796ADF" w:rsidRDefault="00796ADF" w:rsidP="00796ADF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Step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6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-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parameter time series generation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</w:t>
      </w:r>
    </w:p>
    <w:p w14:paraId="1094BF31" w14:textId="707F361F" w:rsidR="00BF5D50" w:rsidRPr="00B016B7" w:rsidRDefault="00BD6F1B" w:rsidP="00BF5D50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then LUCIA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the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 events occurre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nce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so </w:t>
      </w:r>
      <w:r w:rsidR="00D91013">
        <w:rPr>
          <w:rFonts w:ascii="Abadi MT Condensed Light" w:hAnsi="Abadi MT Condensed Light"/>
          <w:caps/>
          <w:sz w:val="28"/>
          <w:szCs w:val="28"/>
        </w:rPr>
        <w:t>s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 xml:space="preserve">he asks for a plot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showing </w:t>
      </w:r>
      <w:r w:rsidR="00BF5D50" w:rsidRPr="00B016B7">
        <w:rPr>
          <w:rFonts w:ascii="Abadi MT Condensed Light" w:hAnsi="Abadi MT Condensed Light"/>
          <w:caps/>
          <w:sz w:val="28"/>
          <w:szCs w:val="28"/>
        </w:rPr>
        <w:t>the number of events versus time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(e.g. time series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showing number of events per day in the selected area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)</w:t>
      </w:r>
    </w:p>
    <w:p w14:paraId="35777818" w14:textId="77777777" w:rsidR="00BF5D50" w:rsidRPr="00B016B7" w:rsidRDefault="00BF5D50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4346FA86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drawing>
          <wp:inline distT="0" distB="0" distL="0" distR="0" wp14:anchorId="56A1E355" wp14:editId="1B9B1F1B">
            <wp:extent cx="3181586" cy="2413473"/>
            <wp:effectExtent l="0" t="0" r="0" b="0"/>
            <wp:docPr id="4" name="Immagine 4" descr="/Users/lauro/Desktop/Schermata 2018-11-06 alle 16.4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uro/Desktop/Schermata 2018-11-06 alle 16.40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3" t="3475" r="17039" b="14641"/>
                    <a:stretch/>
                  </pic:blipFill>
                  <pic:spPr bwMode="auto">
                    <a:xfrm>
                      <a:off x="0" y="0"/>
                      <a:ext cx="3189636" cy="24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BD4D" w14:textId="53A980FC" w:rsidR="00944BDB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28C617EB" w14:textId="77777777" w:rsidR="00796ADF" w:rsidRDefault="00796ADF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7D2181CC" w14:textId="1E2D397E" w:rsidR="00796ADF" w:rsidRPr="00796ADF" w:rsidRDefault="00796ADF" w:rsidP="00944BDB">
      <w:pP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Step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7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-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service invocation &amp; overlay (combines step</w:t>
      </w:r>
      <w:r w:rsidRPr="00796ADF"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 xml:space="preserve"> </w:t>
      </w:r>
      <w:r>
        <w:rPr>
          <w:rFonts w:ascii="Abadi MT Condensed Light" w:hAnsi="Abadi MT Condensed Light"/>
          <w:caps/>
          <w:color w:val="FF0000"/>
          <w:sz w:val="28"/>
          <w:szCs w:val="28"/>
          <w:u w:val="single"/>
        </w:rPr>
        <w:t>3 &amp; 5)</w:t>
      </w:r>
    </w:p>
    <w:p w14:paraId="183BE58D" w14:textId="2837E0E9" w:rsidR="00944BDB" w:rsidRPr="00B016B7" w:rsidRDefault="00BD6F1B" w:rsidP="00944BDB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lastRenderedPageBreak/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if this area was INTEREStED by seismic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activity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in the past (e.g. historical earthquakes from ahead)</w:t>
      </w:r>
    </w:p>
    <w:p w14:paraId="4CE21D00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197F6D7B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  <w:r w:rsidRPr="00B016B7">
        <w:rPr>
          <w:rFonts w:ascii="Abadi MT Condensed Light" w:hAnsi="Abadi MT Condensed Light"/>
          <w:caps/>
          <w:noProof/>
          <w:sz w:val="28"/>
          <w:szCs w:val="28"/>
          <w:lang w:val="en-US"/>
        </w:rPr>
        <w:drawing>
          <wp:inline distT="0" distB="0" distL="0" distR="0" wp14:anchorId="2904FF84" wp14:editId="3FCB20FA">
            <wp:extent cx="3044028" cy="2293856"/>
            <wp:effectExtent l="0" t="0" r="4445" b="0"/>
            <wp:docPr id="6" name="Immagine 6" descr="/Users/lauro/Desktop/Schermata 2018-11-06 alle 16.4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uro/Desktop/Schermata 2018-11-06 alle 16.43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3101" r="13687" b="14714"/>
                    <a:stretch/>
                  </pic:blipFill>
                  <pic:spPr bwMode="auto">
                    <a:xfrm>
                      <a:off x="0" y="0"/>
                      <a:ext cx="3058267" cy="230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7D16A" w14:textId="48034F45" w:rsidR="00944BDB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4204F0A5" w14:textId="746DCDAB" w:rsidR="00796ADF" w:rsidRPr="00796ADF" w:rsidRDefault="00796ADF" w:rsidP="00944BDB">
      <w:pPr>
        <w:rPr>
          <w:rFonts w:ascii="Abadi MT Condensed Light" w:hAnsi="Abadi MT Condensed Light"/>
          <w:caps/>
          <w:color w:val="FF0000"/>
          <w:sz w:val="28"/>
          <w:szCs w:val="28"/>
        </w:rPr>
      </w:pPr>
      <w:r w:rsidRPr="00796ADF">
        <w:rPr>
          <w:rFonts w:ascii="Abadi MT Condensed Light" w:hAnsi="Abadi MT Condensed Light"/>
          <w:caps/>
          <w:color w:val="FF0000"/>
          <w:sz w:val="28"/>
          <w:szCs w:val="28"/>
        </w:rPr>
        <w:t>...</w:t>
      </w:r>
      <w:r>
        <w:rPr>
          <w:rFonts w:ascii="Abadi MT Condensed Light" w:hAnsi="Abadi MT Condensed Light"/>
          <w:caps/>
          <w:color w:val="FF0000"/>
          <w:sz w:val="28"/>
          <w:szCs w:val="28"/>
        </w:rPr>
        <w:t>further steps (combining functionality from prev. ones)</w:t>
      </w:r>
    </w:p>
    <w:p w14:paraId="4768FCA3" w14:textId="047A959F" w:rsidR="00A242A4" w:rsidRPr="00B016B7" w:rsidRDefault="00BD6F1B" w:rsidP="00C30D93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 xml:space="preserve"> is inteersted in understanding the size (e.g. magnitude) of the events, the closest villages</w:t>
      </w:r>
    </w:p>
    <w:p w14:paraId="0208439C" w14:textId="77777777" w:rsidR="00A242A4" w:rsidRPr="00B016B7" w:rsidRDefault="00A242A4" w:rsidP="00A242A4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03499F29" w14:textId="5B4C3E38" w:rsidR="00944BDB" w:rsidRPr="00B016B7" w:rsidRDefault="00BD6F1B" w:rsidP="00A242A4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LUCIA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 doesn’t know the geochemical stations </w:t>
      </w:r>
      <w:r w:rsidR="00A242A4" w:rsidRPr="00B016B7">
        <w:rPr>
          <w:rFonts w:ascii="Abadi MT Condensed Light" w:hAnsi="Abadi MT Condensed Light"/>
          <w:caps/>
          <w:sz w:val="28"/>
          <w:szCs w:val="28"/>
        </w:rPr>
        <w:t>thus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 xml:space="preserve"> </w:t>
      </w:r>
      <w:r w:rsidR="00D91013">
        <w:rPr>
          <w:rFonts w:ascii="Abadi MT Condensed Light" w:hAnsi="Abadi MT Condensed Light"/>
          <w:caps/>
          <w:sz w:val="28"/>
          <w:szCs w:val="28"/>
        </w:rPr>
        <w:t>s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 xml:space="preserve">he goes back to map 1 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and click on one of the co2 geochemical station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>s</w:t>
      </w:r>
    </w:p>
    <w:p w14:paraId="3A6B9E98" w14:textId="77777777" w:rsidR="00944BDB" w:rsidRPr="00B016B7" w:rsidRDefault="00944BDB" w:rsidP="00944BDB">
      <w:pPr>
        <w:pStyle w:val="ListParagraph"/>
        <w:rPr>
          <w:rFonts w:ascii="Abadi MT Condensed Light" w:hAnsi="Abadi MT Condensed Light"/>
          <w:caps/>
          <w:sz w:val="28"/>
          <w:szCs w:val="28"/>
        </w:rPr>
      </w:pPr>
    </w:p>
    <w:p w14:paraId="203A6D79" w14:textId="540F4BD5" w:rsidR="00944BDB" w:rsidRPr="00B016B7" w:rsidRDefault="00D91013" w:rsidP="00B016B7">
      <w:pPr>
        <w:pStyle w:val="ListParagraph"/>
        <w:numPr>
          <w:ilvl w:val="0"/>
          <w:numId w:val="1"/>
        </w:numPr>
        <w:rPr>
          <w:rFonts w:ascii="Abadi MT Condensed Light" w:hAnsi="Abadi MT Condensed Light"/>
          <w:caps/>
          <w:sz w:val="28"/>
          <w:szCs w:val="28"/>
        </w:rPr>
      </w:pPr>
      <w:r>
        <w:rPr>
          <w:rFonts w:ascii="Abadi MT Condensed Light" w:hAnsi="Abadi MT Condensed Light"/>
          <w:caps/>
          <w:sz w:val="28"/>
          <w:szCs w:val="28"/>
        </w:rPr>
        <w:t>s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 xml:space="preserve">he reads the description and then </w:t>
      </w:r>
      <w:r>
        <w:rPr>
          <w:rFonts w:ascii="Abadi MT Condensed Light" w:hAnsi="Abadi MT Condensed Light"/>
          <w:caps/>
          <w:sz w:val="28"/>
          <w:szCs w:val="28"/>
        </w:rPr>
        <w:t>s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he wants to see the co2 release versus time compared to the meteo temperature (e.g. time se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>r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ies</w:t>
      </w:r>
      <w:r w:rsidR="00756EEC" w:rsidRPr="00B016B7">
        <w:rPr>
          <w:rFonts w:ascii="Abadi MT Condensed Light" w:hAnsi="Abadi MT Condensed Light"/>
          <w:caps/>
          <w:sz w:val="28"/>
          <w:szCs w:val="28"/>
        </w:rPr>
        <w:t xml:space="preserve"> swhowing the co2 values versus time using the declared sampling rate measurement</w:t>
      </w:r>
      <w:r w:rsidR="00944BDB" w:rsidRPr="00B016B7">
        <w:rPr>
          <w:rFonts w:ascii="Abadi MT Condensed Light" w:hAnsi="Abadi MT Condensed Light"/>
          <w:caps/>
          <w:sz w:val="28"/>
          <w:szCs w:val="28"/>
        </w:rPr>
        <w:t>)</w:t>
      </w:r>
    </w:p>
    <w:p w14:paraId="7C8689B4" w14:textId="77777777" w:rsidR="00944BDB" w:rsidRPr="00B016B7" w:rsidRDefault="00944BDB" w:rsidP="00944BDB">
      <w:pPr>
        <w:rPr>
          <w:rFonts w:ascii="Abadi MT Condensed Light" w:hAnsi="Abadi MT Condensed Light"/>
          <w:caps/>
          <w:sz w:val="28"/>
          <w:szCs w:val="28"/>
        </w:rPr>
      </w:pPr>
    </w:p>
    <w:p w14:paraId="36D8C561" w14:textId="08C85584" w:rsidR="00944BDB" w:rsidRPr="00B016B7" w:rsidRDefault="00BD6F1B" w:rsidP="00BD6F1B">
      <w:pPr>
        <w:jc w:val="center"/>
        <w:outlineLvl w:val="0"/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</w:pPr>
      <w:r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>LUCIA</w:t>
      </w:r>
      <w:r w:rsidR="00944BDB" w:rsidRPr="00B016B7"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 xml:space="preserve"> is </w:t>
      </w:r>
      <w:r w:rsidR="00B016B7" w:rsidRPr="00B016B7"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>happy</w:t>
      </w:r>
      <w:r>
        <w:rPr>
          <w:rFonts w:ascii="Abadi MT Condensed Extra Bold" w:hAnsi="Abadi MT Condensed Extra Bold"/>
          <w:b/>
          <w:caps/>
          <w:color w:val="833C0B" w:themeColor="accent2" w:themeShade="80"/>
          <w:sz w:val="28"/>
          <w:szCs w:val="28"/>
        </w:rPr>
        <w:t xml:space="preserve"> and now she is ready to vote for remaining in EU!!</w:t>
      </w:r>
    </w:p>
    <w:sectPr w:rsidR="00944BDB" w:rsidRPr="00B016B7" w:rsidSect="00532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35FE"/>
    <w:multiLevelType w:val="hybridMultilevel"/>
    <w:tmpl w:val="3D0A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0"/>
    <w:rsid w:val="000D0EA2"/>
    <w:rsid w:val="00210FEB"/>
    <w:rsid w:val="002E75D2"/>
    <w:rsid w:val="00532B85"/>
    <w:rsid w:val="00714277"/>
    <w:rsid w:val="00756EEC"/>
    <w:rsid w:val="0076577D"/>
    <w:rsid w:val="00782643"/>
    <w:rsid w:val="00796ADF"/>
    <w:rsid w:val="008104CE"/>
    <w:rsid w:val="00944BDB"/>
    <w:rsid w:val="009E6832"/>
    <w:rsid w:val="00A242A4"/>
    <w:rsid w:val="00B016B7"/>
    <w:rsid w:val="00BD6F1B"/>
    <w:rsid w:val="00BF5D50"/>
    <w:rsid w:val="00CF2F6F"/>
    <w:rsid w:val="00D91013"/>
    <w:rsid w:val="00F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42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361560E0.dotm</Template>
  <TotalTime>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UiB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Jan Michalek</cp:lastModifiedBy>
  <cp:revision>2</cp:revision>
  <dcterms:created xsi:type="dcterms:W3CDTF">2018-12-20T13:05:00Z</dcterms:created>
  <dcterms:modified xsi:type="dcterms:W3CDTF">2018-12-20T13:05:00Z</dcterms:modified>
</cp:coreProperties>
</file>